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6AE370" w14:textId="44D0B2B0" w:rsidR="00076856" w:rsidRPr="00874AA1" w:rsidRDefault="00010415" w:rsidP="00874AA1">
      <w:pPr>
        <w:pStyle w:val="Ttulo"/>
      </w:pPr>
      <w:r>
        <w:t>Documento de Diseño de Juegos:</w:t>
      </w:r>
    </w:p>
    <w:p w14:paraId="0EA413C3" w14:textId="14B71F40" w:rsidR="00076856" w:rsidRDefault="00010415" w:rsidP="00874AA1">
      <w:pPr>
        <w:pStyle w:val="Ttulo"/>
      </w:pPr>
      <w:proofErr w:type="spellStart"/>
      <w:proofErr w:type="gramStart"/>
      <w:r>
        <w:t>After;Havok</w:t>
      </w:r>
      <w:proofErr w:type="spellEnd"/>
      <w:proofErr w:type="gramEnd"/>
      <w:r>
        <w:t>(Título Tentativo)</w:t>
      </w:r>
    </w:p>
    <w:p w14:paraId="5036A002" w14:textId="3022B460" w:rsidR="00593F4C" w:rsidRDefault="00593F4C" w:rsidP="00593F4C">
      <w:pPr>
        <w:rPr>
          <w:rFonts w:asciiTheme="majorHAnsi" w:hAnsiTheme="majorHAnsi"/>
          <w:b/>
          <w:bCs/>
          <w:sz w:val="28"/>
          <w:szCs w:val="28"/>
        </w:rPr>
      </w:pPr>
      <w:r w:rsidRPr="00593F4C">
        <w:rPr>
          <w:rFonts w:asciiTheme="majorHAnsi" w:hAnsiTheme="majorHAnsi"/>
          <w:b/>
          <w:bCs/>
          <w:sz w:val="28"/>
          <w:szCs w:val="28"/>
        </w:rPr>
        <w:t>Diseño del Logo</w:t>
      </w:r>
    </w:p>
    <w:p w14:paraId="3E6E9793" w14:textId="755260E5" w:rsidR="00593F4C" w:rsidRPr="00593F4C" w:rsidRDefault="00593F4C" w:rsidP="00593F4C">
      <w:pPr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noProof/>
          <w:sz w:val="28"/>
          <w:szCs w:val="28"/>
        </w:rPr>
        <w:drawing>
          <wp:inline distT="0" distB="0" distL="0" distR="0" wp14:anchorId="745C1E6F" wp14:editId="76827718">
            <wp:extent cx="5731510" cy="2296795"/>
            <wp:effectExtent l="0" t="0" r="254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06949" w14:textId="494054F1" w:rsidR="00563FE4" w:rsidRDefault="001C42A3" w:rsidP="00010415">
      <w:pPr>
        <w:pStyle w:val="Ttulo1"/>
      </w:pPr>
      <w:sdt>
        <w:sdtPr>
          <w:alias w:val="Información general del proyecto:"/>
          <w:tag w:val="Información general del proyecto:"/>
          <w:id w:val="-231312045"/>
          <w:placeholder>
            <w:docPart w:val="AE54F806DE7641809F7CD567CF0DE544"/>
          </w:placeholder>
          <w:temporary/>
          <w:showingPlcHdr/>
          <w15:appearance w15:val="hidden"/>
        </w:sdtPr>
        <w:sdtEndPr/>
        <w:sdtContent>
          <w:r w:rsidR="00874AA1" w:rsidRPr="00874AA1">
            <w:rPr>
              <w:lang w:bidi="es-ES"/>
            </w:rPr>
            <w:t>Información general del proyecto:</w:t>
          </w:r>
        </w:sdtContent>
      </w:sdt>
    </w:p>
    <w:p w14:paraId="44078A60" w14:textId="378FCE79" w:rsidR="0098216B" w:rsidRPr="0098216B" w:rsidRDefault="0098216B" w:rsidP="00010415">
      <w:pPr>
        <w:pStyle w:val="Ttulo1"/>
        <w:rPr>
          <w:rFonts w:asciiTheme="minorHAnsi" w:hAnsiTheme="minorHAnsi" w:cstheme="minorHAnsi"/>
          <w:b w:val="0"/>
          <w:bCs/>
          <w:sz w:val="24"/>
          <w:szCs w:val="28"/>
        </w:rPr>
      </w:pPr>
      <w:r w:rsidRPr="0098216B">
        <w:rPr>
          <w:rFonts w:asciiTheme="minorHAnsi" w:hAnsiTheme="minorHAnsi" w:cstheme="minorHAnsi"/>
          <w:b w:val="0"/>
          <w:bCs/>
          <w:sz w:val="24"/>
          <w:szCs w:val="28"/>
        </w:rPr>
        <w:t>Se</w:t>
      </w:r>
      <w:r>
        <w:rPr>
          <w:rFonts w:asciiTheme="minorHAnsi" w:hAnsiTheme="minorHAnsi" w:cstheme="minorHAnsi"/>
          <w:b w:val="0"/>
          <w:bCs/>
          <w:sz w:val="24"/>
          <w:szCs w:val="28"/>
        </w:rPr>
        <w:t xml:space="preserve"> trata de un  juego ubicado en una ciudad ficticia llamada </w:t>
      </w:r>
      <w:proofErr w:type="spellStart"/>
      <w:r>
        <w:rPr>
          <w:rFonts w:asciiTheme="minorHAnsi" w:hAnsiTheme="minorHAnsi" w:cstheme="minorHAnsi"/>
          <w:b w:val="0"/>
          <w:bCs/>
          <w:sz w:val="24"/>
          <w:szCs w:val="28"/>
        </w:rPr>
        <w:t>Zyrdia</w:t>
      </w:r>
      <w:proofErr w:type="spellEnd"/>
      <w:r>
        <w:rPr>
          <w:rFonts w:asciiTheme="minorHAnsi" w:hAnsiTheme="minorHAnsi" w:cstheme="minorHAnsi"/>
          <w:b w:val="0"/>
          <w:bCs/>
          <w:sz w:val="24"/>
          <w:szCs w:val="28"/>
        </w:rPr>
        <w:t xml:space="preserve">, en donde controlamos a un </w:t>
      </w:r>
      <w:proofErr w:type="spellStart"/>
      <w:r>
        <w:rPr>
          <w:rFonts w:asciiTheme="minorHAnsi" w:hAnsiTheme="minorHAnsi" w:cstheme="minorHAnsi"/>
          <w:b w:val="0"/>
          <w:bCs/>
          <w:sz w:val="24"/>
          <w:szCs w:val="28"/>
        </w:rPr>
        <w:t>cazarecompensas</w:t>
      </w:r>
      <w:proofErr w:type="spellEnd"/>
      <w:r>
        <w:rPr>
          <w:rFonts w:asciiTheme="minorHAnsi" w:hAnsiTheme="minorHAnsi" w:cstheme="minorHAnsi"/>
          <w:b w:val="0"/>
          <w:bCs/>
          <w:sz w:val="24"/>
          <w:szCs w:val="28"/>
        </w:rPr>
        <w:t xml:space="preserve"> llamado </w:t>
      </w:r>
    </w:p>
    <w:p w14:paraId="33A413A0" w14:textId="5504C4B4" w:rsidR="00563FE4" w:rsidRPr="00874AA1" w:rsidRDefault="0098216B" w:rsidP="00874AA1">
      <w:pPr>
        <w:pStyle w:val="Ttulo1"/>
      </w:pPr>
      <w:r>
        <w:t>Detalles del Proyecto</w:t>
      </w:r>
    </w:p>
    <w:p w14:paraId="3891AF93" w14:textId="745B3679" w:rsidR="00563FE4" w:rsidRPr="00874AA1" w:rsidRDefault="0098216B" w:rsidP="0098216B">
      <w:pPr>
        <w:pStyle w:val="Listaconvietas"/>
      </w:pPr>
      <w:r w:rsidRPr="0098216B">
        <w:t>Diseñador: Cristobal Olave</w:t>
      </w:r>
    </w:p>
    <w:p w14:paraId="48097B0F" w14:textId="624B599E" w:rsidR="001E3ADA" w:rsidRPr="00874AA1" w:rsidRDefault="0098216B" w:rsidP="00874AA1">
      <w:pPr>
        <w:pStyle w:val="Listaconvietas"/>
      </w:pPr>
      <w:r>
        <w:t>Plataforma: Windows</w:t>
      </w:r>
    </w:p>
    <w:p w14:paraId="2EC2D46E" w14:textId="73B03078" w:rsidR="00563FE4" w:rsidRPr="0098216B" w:rsidRDefault="0098216B" w:rsidP="00874AA1">
      <w:pPr>
        <w:pStyle w:val="Listaconvietas"/>
        <w:rPr>
          <w:lang w:val="en-US"/>
        </w:rPr>
      </w:pPr>
      <w:r w:rsidRPr="0098216B">
        <w:rPr>
          <w:lang w:val="es-CL"/>
        </w:rPr>
        <w:t>Genero</w:t>
      </w:r>
      <w:r w:rsidRPr="0098216B">
        <w:rPr>
          <w:lang w:val="en-US"/>
        </w:rPr>
        <w:t xml:space="preserve">: Hack </w:t>
      </w:r>
      <w:r>
        <w:rPr>
          <w:lang w:val="en-US"/>
        </w:rPr>
        <w:t>&amp;</w:t>
      </w:r>
      <w:r w:rsidRPr="0098216B">
        <w:rPr>
          <w:lang w:val="en-US"/>
        </w:rPr>
        <w:t xml:space="preserve"> Slash e</w:t>
      </w:r>
      <w:r>
        <w:rPr>
          <w:lang w:val="en-US"/>
        </w:rPr>
        <w:t>n 2D</w:t>
      </w:r>
    </w:p>
    <w:p w14:paraId="035C3B9C" w14:textId="77777777" w:rsidR="00563FE4" w:rsidRPr="00874AA1" w:rsidRDefault="001C42A3" w:rsidP="00874AA1">
      <w:pPr>
        <w:pStyle w:val="Ttulo1"/>
      </w:pPr>
      <w:sdt>
        <w:sdtPr>
          <w:alias w:val="Objetivos:"/>
          <w:tag w:val="Objetivos:"/>
          <w:id w:val="-63415929"/>
          <w:placeholder>
            <w:docPart w:val="BEE70D64E3984962A6D22230C6B94EC5"/>
          </w:placeholder>
          <w:temporary/>
          <w:showingPlcHdr/>
          <w15:appearance w15:val="hidden"/>
        </w:sdtPr>
        <w:sdtEndPr/>
        <w:sdtContent>
          <w:r w:rsidR="00874AA1" w:rsidRPr="00874AA1">
            <w:rPr>
              <w:lang w:bidi="es-ES"/>
            </w:rPr>
            <w:t>Objetivos:</w:t>
          </w:r>
        </w:sdtContent>
      </w:sdt>
    </w:p>
    <w:p w14:paraId="04677344" w14:textId="77777777" w:rsidR="001E3ADA" w:rsidRPr="00874AA1" w:rsidRDefault="001C42A3" w:rsidP="00874AA1">
      <w:pPr>
        <w:pStyle w:val="Listaconvietas"/>
      </w:pPr>
      <w:sdt>
        <w:sdtPr>
          <w:alias w:val="Cree una lista de objetivos aquí:"/>
          <w:tag w:val="Cree una lista de objetivos aquí:"/>
          <w:id w:val="2049406706"/>
          <w:placeholder>
            <w:docPart w:val="E07B661EDDC042F99FFCE59CF2CE3201"/>
          </w:placeholder>
          <w:temporary/>
          <w:showingPlcHdr/>
          <w15:appearance w15:val="hidden"/>
        </w:sdtPr>
        <w:sdtEndPr/>
        <w:sdtContent>
          <w:r w:rsidR="00874AA1" w:rsidRPr="00874AA1">
            <w:rPr>
              <w:lang w:bidi="es-ES"/>
            </w:rPr>
            <w:t>Crear una lista de objetivos aquí</w:t>
          </w:r>
        </w:sdtContent>
      </w:sdt>
    </w:p>
    <w:p w14:paraId="0FBDB5E6" w14:textId="77777777" w:rsidR="001E3ADA" w:rsidRPr="00874AA1" w:rsidRDefault="001C42A3" w:rsidP="00874AA1">
      <w:pPr>
        <w:pStyle w:val="Listaconvietas"/>
      </w:pPr>
      <w:sdt>
        <w:sdtPr>
          <w:alias w:val="Cree una lista de objetivos aquí:"/>
          <w:tag w:val="Cree una lista de objetivos aquí:"/>
          <w:id w:val="-1516758339"/>
          <w:placeholder>
            <w:docPart w:val="267DC757914E4E64862E85269A14C6C1"/>
          </w:placeholder>
          <w:temporary/>
          <w:showingPlcHdr/>
          <w15:appearance w15:val="hidden"/>
        </w:sdtPr>
        <w:sdtEndPr/>
        <w:sdtContent>
          <w:r w:rsidR="00874AA1" w:rsidRPr="00874AA1">
            <w:rPr>
              <w:lang w:bidi="es-ES"/>
            </w:rPr>
            <w:t>Crear una lista de objetivos aquí</w:t>
          </w:r>
        </w:sdtContent>
      </w:sdt>
    </w:p>
    <w:p w14:paraId="7BF7E2E3" w14:textId="77777777" w:rsidR="001E3ADA" w:rsidRPr="00874AA1" w:rsidRDefault="001C42A3" w:rsidP="00874AA1">
      <w:pPr>
        <w:pStyle w:val="Listaconvietas"/>
      </w:pPr>
      <w:sdt>
        <w:sdtPr>
          <w:alias w:val="Cree una lista de objetivos aquí:"/>
          <w:tag w:val="Cree una lista de objetivos aquí:"/>
          <w:id w:val="68625387"/>
          <w:placeholder>
            <w:docPart w:val="FF1B37EA56EB4C9BB8C9005EE2E1077D"/>
          </w:placeholder>
          <w:temporary/>
          <w:showingPlcHdr/>
          <w15:appearance w15:val="hidden"/>
        </w:sdtPr>
        <w:sdtEndPr/>
        <w:sdtContent>
          <w:r w:rsidR="00874AA1" w:rsidRPr="00874AA1">
            <w:rPr>
              <w:lang w:bidi="es-ES"/>
            </w:rPr>
            <w:t>Crear una lista de objetivos aquí</w:t>
          </w:r>
        </w:sdtContent>
      </w:sdt>
    </w:p>
    <w:p w14:paraId="6FC8105A" w14:textId="77777777" w:rsidR="00563FE4" w:rsidRPr="00874AA1" w:rsidRDefault="001C42A3" w:rsidP="00874AA1">
      <w:pPr>
        <w:pStyle w:val="Ttulo1"/>
      </w:pPr>
      <w:sdt>
        <w:sdtPr>
          <w:alias w:val="Requisitos o tareas:"/>
          <w:tag w:val="Requisitos o tareas:"/>
          <w:id w:val="1725405758"/>
          <w:placeholder>
            <w:docPart w:val="63A1B9AF33034F8D9C9238837CD5ED0A"/>
          </w:placeholder>
          <w:temporary/>
          <w:showingPlcHdr/>
          <w15:appearance w15:val="hidden"/>
        </w:sdtPr>
        <w:sdtEndPr/>
        <w:sdtContent>
          <w:r w:rsidR="00874AA1" w:rsidRPr="00874AA1">
            <w:rPr>
              <w:lang w:bidi="es-ES"/>
            </w:rPr>
            <w:t>Requisitos o tareas:</w:t>
          </w:r>
        </w:sdtContent>
      </w:sdt>
    </w:p>
    <w:p w14:paraId="6928507E" w14:textId="77777777" w:rsidR="001E3ADA" w:rsidRPr="00874AA1" w:rsidRDefault="001C42A3" w:rsidP="001D3008">
      <w:pPr>
        <w:pStyle w:val="Normalconsangra"/>
        <w:tabs>
          <w:tab w:val="left" w:pos="1540"/>
        </w:tabs>
      </w:pPr>
      <w:sdt>
        <w:sdtPr>
          <w:alias w:val="Tarea 1 Realizar un esquema de los requisitos del proyecto. ¿Qué tareas deben realizar los alumnos?:"/>
          <w:tag w:val="Tarea 1 Realizar un esquema de los requisitos del proyecto. ¿Qué tareas deben realizar los alumnos?:"/>
          <w:id w:val="-1412846636"/>
          <w:placeholder>
            <w:docPart w:val="64F30AED0ADD4DCDBF1C1F91E180E466"/>
          </w:placeholder>
          <w:temporary/>
          <w:showingPlcHdr/>
          <w15:appearance w15:val="hidden"/>
        </w:sdtPr>
        <w:sdtEndPr/>
        <w:sdtContent>
          <w:r w:rsidR="00874AA1" w:rsidRPr="00874AA1">
            <w:rPr>
              <w:lang w:bidi="es-ES"/>
            </w:rPr>
            <w:t>Tarea 1</w:t>
          </w:r>
          <w:r w:rsidR="00874AA1" w:rsidRPr="00874AA1">
            <w:rPr>
              <w:lang w:bidi="es-ES"/>
            </w:rPr>
            <w:tab/>
            <w:t>Realice un esquema de los requisitos del proyecto. ¿Qué tareas deben completar los alumnos?</w:t>
          </w:r>
        </w:sdtContent>
      </w:sdt>
    </w:p>
    <w:p w14:paraId="4AA4DF18" w14:textId="77777777" w:rsidR="00481FAD" w:rsidRPr="00874AA1" w:rsidRDefault="001C42A3" w:rsidP="00874AA1">
      <w:pPr>
        <w:pStyle w:val="Normalconsangra"/>
      </w:pPr>
      <w:sdt>
        <w:sdtPr>
          <w:alias w:val="Tarea 2:"/>
          <w:tag w:val="Tarea 2:"/>
          <w:id w:val="1043787686"/>
          <w:placeholder>
            <w:docPart w:val="644F96E3F4F84A59833651FE368D7138"/>
          </w:placeholder>
          <w:temporary/>
          <w:showingPlcHdr/>
          <w15:appearance w15:val="hidden"/>
        </w:sdtPr>
        <w:sdtEndPr/>
        <w:sdtContent>
          <w:r w:rsidR="00874AA1" w:rsidRPr="00874AA1">
            <w:rPr>
              <w:lang w:bidi="es-ES"/>
            </w:rPr>
            <w:t>Tarea 2</w:t>
          </w:r>
        </w:sdtContent>
      </w:sdt>
    </w:p>
    <w:p w14:paraId="320F7615" w14:textId="77777777" w:rsidR="00563FE4" w:rsidRPr="00874AA1" w:rsidRDefault="001C42A3" w:rsidP="00874AA1">
      <w:pPr>
        <w:pStyle w:val="Normalconsangra"/>
      </w:pPr>
      <w:sdt>
        <w:sdtPr>
          <w:alias w:val="Tarea 3:"/>
          <w:tag w:val="Tarea 3:"/>
          <w:id w:val="68625896"/>
          <w:placeholder>
            <w:docPart w:val="263C37FD7C4B41DB8526966F4C8D211A"/>
          </w:placeholder>
          <w:temporary/>
          <w:showingPlcHdr/>
          <w15:appearance w15:val="hidden"/>
        </w:sdtPr>
        <w:sdtEndPr/>
        <w:sdtContent>
          <w:r w:rsidR="00874AA1" w:rsidRPr="00874AA1">
            <w:rPr>
              <w:lang w:bidi="es-ES"/>
            </w:rPr>
            <w:t xml:space="preserve">Tarea </w:t>
          </w:r>
          <w:r w:rsidR="00874AA1">
            <w:rPr>
              <w:lang w:bidi="es-ES"/>
            </w:rPr>
            <w:t>3</w:t>
          </w:r>
        </w:sdtContent>
      </w:sdt>
    </w:p>
    <w:p w14:paraId="1631DFB8" w14:textId="77777777" w:rsidR="00563FE4" w:rsidRPr="00874AA1" w:rsidRDefault="001C42A3" w:rsidP="00874AA1">
      <w:pPr>
        <w:pStyle w:val="Ttulo1"/>
      </w:pPr>
      <w:sdt>
        <w:sdtPr>
          <w:alias w:val="Registre sus notas o investigación aquí:"/>
          <w:tag w:val="Registre sus notas o investigación aquí:"/>
          <w:id w:val="260734761"/>
          <w:placeholder>
            <w:docPart w:val="5C09F7AB851149488B7E4836CD524331"/>
          </w:placeholder>
          <w:temporary/>
          <w:showingPlcHdr/>
          <w15:appearance w15:val="hidden"/>
        </w:sdtPr>
        <w:sdtEndPr/>
        <w:sdtContent>
          <w:r w:rsidR="002F1EA7" w:rsidRPr="00874AA1">
            <w:rPr>
              <w:lang w:bidi="es-ES"/>
            </w:rPr>
            <w:t>Registre sus notas o investigación aquí:</w:t>
          </w:r>
        </w:sdtContent>
      </w:sdt>
    </w:p>
    <w:p w14:paraId="12605264" w14:textId="77777777" w:rsidR="00563FE4" w:rsidRPr="00874AA1" w:rsidRDefault="001C42A3" w:rsidP="00874AA1">
      <w:sdt>
        <w:sdtPr>
          <w:alias w:val="Aquí es donde los alumnos pueden registrar sus ideas y referencias mientras recopilan la información necesaria para completar el proyecto:"/>
          <w:tag w:val="Aquí es donde los alumnos pueden registrar sus ideas y referencias mientras recopilan la información necesaria para completar el proyecto:"/>
          <w:id w:val="1431245984"/>
          <w:placeholder>
            <w:docPart w:val="A0285D959D554E688A446B54000EF74A"/>
          </w:placeholder>
          <w:temporary/>
          <w:showingPlcHdr/>
          <w15:appearance w15:val="hidden"/>
        </w:sdtPr>
        <w:sdtEndPr/>
        <w:sdtContent>
          <w:r w:rsidR="002F1EA7" w:rsidRPr="00874AA1">
            <w:rPr>
              <w:lang w:bidi="es-ES"/>
            </w:rPr>
            <w:t>Aquí es donde los alumnos pueden registrar sus ideas y referencias mientras recopilan la información necesaria para completar el proyecto.</w:t>
          </w:r>
        </w:sdtContent>
      </w:sdt>
    </w:p>
    <w:p w14:paraId="144570D1" w14:textId="77777777" w:rsidR="00563FE4" w:rsidRPr="00874AA1" w:rsidRDefault="001C42A3" w:rsidP="00874AA1">
      <w:pPr>
        <w:pStyle w:val="Ttulo1"/>
      </w:pPr>
      <w:sdt>
        <w:sdtPr>
          <w:alias w:val="Realice un esquema de lo pasos o plan del proyecto:"/>
          <w:tag w:val="Realice un esquema de lo pasos o plan del proyecto:"/>
          <w:id w:val="657958632"/>
          <w:placeholder>
            <w:docPart w:val="9BB5D6A719E240CE979F9F8A4C340828"/>
          </w:placeholder>
          <w:temporary/>
          <w:showingPlcHdr/>
          <w15:appearance w15:val="hidden"/>
        </w:sdtPr>
        <w:sdtEndPr/>
        <w:sdtContent>
          <w:r w:rsidR="002F1EA7" w:rsidRPr="00874AA1">
            <w:rPr>
              <w:lang w:bidi="es-ES"/>
            </w:rPr>
            <w:t>Realice un esquema de lo pasos o plan del proyecto:</w:t>
          </w:r>
        </w:sdtContent>
      </w:sdt>
    </w:p>
    <w:p w14:paraId="4705B507" w14:textId="77777777" w:rsidR="005244D5" w:rsidRPr="00874AA1" w:rsidRDefault="001C42A3" w:rsidP="00874AA1">
      <w:sdt>
        <w:sdtPr>
          <w:alias w:val="Después de que los alumnos completen la investigación necesaria, aquí es donde crearán un plan para su proyecto. Considere el requisito de la aprobación del profesor antes de continuar a la fase de creación o implementación del proyecto:"/>
          <w:tag w:val="Después de que los alumnos completen la investigación necesaria, aquí es donde crearán un plan para su proyecto. Considere el requisito de la aprobación del profesor antes de continuar a la fase de creación o implementación del proyecto:"/>
          <w:id w:val="-902136460"/>
          <w:placeholder>
            <w:docPart w:val="F965B2D5CCE14990964731632A05CEB7"/>
          </w:placeholder>
          <w:temporary/>
          <w:showingPlcHdr/>
          <w15:appearance w15:val="hidden"/>
        </w:sdtPr>
        <w:sdtEndPr/>
        <w:sdtContent>
          <w:r w:rsidR="002F1EA7" w:rsidRPr="00874AA1">
            <w:rPr>
              <w:lang w:bidi="es-ES"/>
            </w:rPr>
            <w:t>Después de que los alumnos completen la investigación necesaria, aquí es donde crearán un plan para su proyecto. Considere el requisito de la aprobación del profesor antes de continuar a la fase de creación o implementación del proyecto.</w:t>
          </w:r>
        </w:sdtContent>
      </w:sdt>
    </w:p>
    <w:p w14:paraId="40FEA2BD" w14:textId="77777777" w:rsidR="00432A3E" w:rsidRPr="00874AA1" w:rsidRDefault="001C42A3" w:rsidP="00874AA1">
      <w:pPr>
        <w:pStyle w:val="Ttulo2"/>
      </w:pPr>
      <w:sdt>
        <w:sdtPr>
          <w:alias w:val="Iniciales del profesor:"/>
          <w:tag w:val="Iniciales del profesor:"/>
          <w:id w:val="2110395237"/>
          <w:placeholder>
            <w:docPart w:val="795FA073433045518DE3FE4782275E68"/>
          </w:placeholder>
          <w:temporary/>
          <w:showingPlcHdr/>
          <w15:appearance w15:val="hidden"/>
        </w:sdtPr>
        <w:sdtEndPr/>
        <w:sdtContent>
          <w:r w:rsidR="002F1EA7" w:rsidRPr="00874AA1">
            <w:rPr>
              <w:lang w:bidi="es-ES"/>
            </w:rPr>
            <w:t>Iniciales del profesor</w:t>
          </w:r>
        </w:sdtContent>
      </w:sdt>
      <w:r w:rsidR="002F1EA7" w:rsidRPr="00874AA1">
        <w:rPr>
          <w:lang w:bidi="es-ES"/>
        </w:rPr>
        <w:t xml:space="preserve"> </w:t>
      </w:r>
      <w:sdt>
        <w:sdtPr>
          <w:alias w:val="Escriba las iniciales aquí:"/>
          <w:tag w:val="Escriba las iniciales aquí:"/>
          <w:id w:val="1768964006"/>
          <w:placeholder>
            <w:docPart w:val="429304532ECA440A887A0B6678015EF7"/>
          </w:placeholder>
          <w:temporary/>
          <w:showingPlcHdr/>
          <w15:appearance w15:val="hidden"/>
        </w:sdtPr>
        <w:sdtEndPr/>
        <w:sdtContent>
          <w:r w:rsidR="002F1EA7" w:rsidRPr="00874AA1">
            <w:rPr>
              <w:lang w:bidi="es-ES"/>
            </w:rPr>
            <w:t>____________</w:t>
          </w:r>
        </w:sdtContent>
      </w:sdt>
    </w:p>
    <w:p w14:paraId="03B5F44C" w14:textId="77777777" w:rsidR="00432A3E" w:rsidRPr="00874AA1" w:rsidRDefault="001C42A3" w:rsidP="00874AA1">
      <w:pPr>
        <w:pStyle w:val="Ttulo3"/>
      </w:pPr>
      <w:sdt>
        <w:sdtPr>
          <w:alias w:val="¡Está listo para crear el proyecto! Vuelva a consultar los requisitos o tareas del proyecto mientras trabaja:"/>
          <w:tag w:val="¡Está listo para crear el proyecto! Vuelva a consultar los requisitos o tareas del proyecto mientras trabaja:"/>
          <w:id w:val="-2052920742"/>
          <w:placeholder>
            <w:docPart w:val="9BFC2BE4354B443AA694505D2044ED1D"/>
          </w:placeholder>
          <w:temporary/>
          <w:showingPlcHdr/>
          <w15:appearance w15:val="hidden"/>
        </w:sdtPr>
        <w:sdtEndPr/>
        <w:sdtContent>
          <w:r w:rsidR="002F1EA7" w:rsidRPr="00874AA1">
            <w:rPr>
              <w:lang w:bidi="es-ES"/>
            </w:rPr>
            <w:t>¡Está listo para crear el proyecto! Vuelva a consultar los requisitos o tareas del proyecto mientras trabaja.</w:t>
          </w:r>
        </w:sdtContent>
      </w:sdt>
    </w:p>
    <w:p w14:paraId="7669AD98" w14:textId="77777777" w:rsidR="00563FE4" w:rsidRPr="00874AA1" w:rsidRDefault="001C42A3" w:rsidP="00874AA1">
      <w:pPr>
        <w:pStyle w:val="Ttulo1"/>
      </w:pPr>
      <w:sdt>
        <w:sdtPr>
          <w:alias w:val="Resuma lo que ha aprendido:"/>
          <w:tag w:val="Resuma lo que ha aprendido:"/>
          <w:id w:val="1262876396"/>
          <w:placeholder>
            <w:docPart w:val="3635859FCE374E56A14EEABB9D7D2E30"/>
          </w:placeholder>
          <w:temporary/>
          <w:showingPlcHdr/>
          <w15:appearance w15:val="hidden"/>
        </w:sdtPr>
        <w:sdtEndPr/>
        <w:sdtContent>
          <w:r w:rsidR="002F1EA7" w:rsidRPr="00874AA1">
            <w:rPr>
              <w:lang w:bidi="es-ES"/>
            </w:rPr>
            <w:t>Resuma lo que ha aprendido:</w:t>
          </w:r>
        </w:sdtContent>
      </w:sdt>
    </w:p>
    <w:p w14:paraId="4F35A3F1" w14:textId="77777777" w:rsidR="00563FE4" w:rsidRPr="00874AA1" w:rsidRDefault="001C42A3" w:rsidP="00874AA1">
      <w:sdt>
        <w:sdtPr>
          <w:alias w:val="Posibles preguntas a los alumnos: ¿Qué ha aprendido? ¿Qué funcionó bien? ¿Cuál fue el mayor desafío de este proyecto? ¿Qué hará diferente próxima vez?:"/>
          <w:tag w:val="Posibles preguntas a los alumnos: ¿Qué ha aprendido? ¿Qué funcionó bien? ¿Cuál fue el mayor desafío de este proyecto? ¿Qué hará diferente próxima vez?:"/>
          <w:id w:val="1493913198"/>
          <w:placeholder>
            <w:docPart w:val="C5980F9E8D0E40B38BB7488757953884"/>
          </w:placeholder>
          <w:temporary/>
          <w:showingPlcHdr/>
          <w15:appearance w15:val="hidden"/>
        </w:sdtPr>
        <w:sdtEndPr/>
        <w:sdtContent>
          <w:r w:rsidR="002F1EA7" w:rsidRPr="00874AA1">
            <w:rPr>
              <w:lang w:bidi="es-ES"/>
            </w:rPr>
            <w:t>Posibles preguntas a los alumnos: ¿Qué ha aprendido? ¿Qué funcionó bien? ¿Cuál fue el mayor desafío de este proyecto? ¿Qué hará diferente próxima vez?</w:t>
          </w:r>
        </w:sdtContent>
      </w:sdt>
    </w:p>
    <w:p w14:paraId="57DF3AFA" w14:textId="77777777" w:rsidR="00563FE4" w:rsidRPr="00874AA1" w:rsidRDefault="001C42A3" w:rsidP="00874AA1">
      <w:pPr>
        <w:pStyle w:val="Ttulo1"/>
      </w:pPr>
      <w:sdt>
        <w:sdtPr>
          <w:alias w:val="Agregue el vínculo al proyecto aquí:"/>
          <w:tag w:val="Agregue el vínculo al proyecto aquí:"/>
          <w:id w:val="1140765804"/>
          <w:placeholder>
            <w:docPart w:val="F69C73DDDBF84F14B01FACD016796D69"/>
          </w:placeholder>
          <w:temporary/>
          <w:showingPlcHdr/>
          <w15:appearance w15:val="hidden"/>
        </w:sdtPr>
        <w:sdtEndPr/>
        <w:sdtContent>
          <w:r w:rsidR="002F1EA7" w:rsidRPr="00874AA1">
            <w:rPr>
              <w:lang w:bidi="es-ES"/>
            </w:rPr>
            <w:t>Agregue el vínculo al proyecto aquí:</w:t>
          </w:r>
        </w:sdtContent>
      </w:sdt>
    </w:p>
    <w:p w14:paraId="29E66E46" w14:textId="77777777" w:rsidR="00044941" w:rsidRPr="00874AA1" w:rsidRDefault="001C42A3" w:rsidP="00874AA1">
      <w:sdt>
        <w:sdtPr>
          <w:alias w:val="Vínculo para acceder al proyecto:"/>
          <w:tag w:val="Vínculo para acceder al proyecto:"/>
          <w:id w:val="-1031334464"/>
          <w:placeholder>
            <w:docPart w:val="1605805E213B4837BCAB169D96096A0F"/>
          </w:placeholder>
          <w:temporary/>
          <w:showingPlcHdr/>
          <w15:appearance w15:val="hidden"/>
        </w:sdtPr>
        <w:sdtEndPr/>
        <w:sdtContent>
          <w:r w:rsidR="002F1EA7" w:rsidRPr="00874AA1">
            <w:rPr>
              <w:lang w:bidi="es-ES"/>
            </w:rPr>
            <w:t>Vínculo para acceder al proyecto</w:t>
          </w:r>
        </w:sdtContent>
      </w:sdt>
    </w:p>
    <w:sectPr w:rsidR="00044941" w:rsidRPr="00874AA1" w:rsidSect="00DA23E2">
      <w:pgSz w:w="11906" w:h="16838" w:code="9"/>
      <w:pgMar w:top="1152" w:right="1440" w:bottom="1152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36FCF7" w14:textId="77777777" w:rsidR="001C42A3" w:rsidRDefault="001C42A3" w:rsidP="00524988">
      <w:pPr>
        <w:spacing w:after="0" w:line="240" w:lineRule="auto"/>
      </w:pPr>
      <w:r>
        <w:separator/>
      </w:r>
    </w:p>
  </w:endnote>
  <w:endnote w:type="continuationSeparator" w:id="0">
    <w:p w14:paraId="0E2228D9" w14:textId="77777777" w:rsidR="001C42A3" w:rsidRDefault="001C42A3" w:rsidP="00524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E6073E" w14:textId="77777777" w:rsidR="001C42A3" w:rsidRDefault="001C42A3" w:rsidP="00524988">
      <w:pPr>
        <w:spacing w:after="0" w:line="240" w:lineRule="auto"/>
      </w:pPr>
      <w:r>
        <w:separator/>
      </w:r>
    </w:p>
  </w:footnote>
  <w:footnote w:type="continuationSeparator" w:id="0">
    <w:p w14:paraId="521376A8" w14:textId="77777777" w:rsidR="001C42A3" w:rsidRDefault="001C42A3" w:rsidP="005249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95D8FDA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3D14D1"/>
    <w:multiLevelType w:val="hybridMultilevel"/>
    <w:tmpl w:val="882A1A34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C255C8"/>
    <w:multiLevelType w:val="hybridMultilevel"/>
    <w:tmpl w:val="5B3A245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012A3E"/>
    <w:multiLevelType w:val="hybridMultilevel"/>
    <w:tmpl w:val="6E74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6B495C"/>
    <w:multiLevelType w:val="hybridMultilevel"/>
    <w:tmpl w:val="2B387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CB5B48"/>
    <w:multiLevelType w:val="hybridMultilevel"/>
    <w:tmpl w:val="5FCCA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415"/>
    <w:rsid w:val="00010415"/>
    <w:rsid w:val="00044941"/>
    <w:rsid w:val="00076856"/>
    <w:rsid w:val="00097C80"/>
    <w:rsid w:val="00151A42"/>
    <w:rsid w:val="001C42A3"/>
    <w:rsid w:val="001D3008"/>
    <w:rsid w:val="001E3ADA"/>
    <w:rsid w:val="002261A4"/>
    <w:rsid w:val="002F1EA7"/>
    <w:rsid w:val="003169C1"/>
    <w:rsid w:val="00432A3E"/>
    <w:rsid w:val="00481FAD"/>
    <w:rsid w:val="00483FFD"/>
    <w:rsid w:val="004C38B2"/>
    <w:rsid w:val="005244D5"/>
    <w:rsid w:val="00524988"/>
    <w:rsid w:val="00563FE4"/>
    <w:rsid w:val="005733DE"/>
    <w:rsid w:val="00575138"/>
    <w:rsid w:val="00575C9D"/>
    <w:rsid w:val="005854E9"/>
    <w:rsid w:val="00593F4C"/>
    <w:rsid w:val="00635D86"/>
    <w:rsid w:val="00646886"/>
    <w:rsid w:val="00783197"/>
    <w:rsid w:val="00874AA1"/>
    <w:rsid w:val="0098216B"/>
    <w:rsid w:val="00A774AA"/>
    <w:rsid w:val="00B95656"/>
    <w:rsid w:val="00DA23E2"/>
    <w:rsid w:val="00E02613"/>
    <w:rsid w:val="00FA6F20"/>
    <w:rsid w:val="4BDEC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B4FE8B"/>
  <w15:chartTrackingRefBased/>
  <w15:docId w15:val="{0F9C7E0D-1634-4A22-B9C5-B64DB147A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AA1"/>
  </w:style>
  <w:style w:type="paragraph" w:styleId="Ttulo1">
    <w:name w:val="heading 1"/>
    <w:basedOn w:val="Normal"/>
    <w:link w:val="Ttulo1Car"/>
    <w:uiPriority w:val="9"/>
    <w:qFormat/>
    <w:rsid w:val="00874AA1"/>
    <w:pPr>
      <w:keepNext/>
      <w:keepLines/>
      <w:contextualSpacing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874AA1"/>
    <w:pPr>
      <w:contextualSpacing/>
      <w:outlineLvl w:val="1"/>
    </w:pPr>
    <w:rPr>
      <w:rFonts w:eastAsiaTheme="majorEastAsia" w:cstheme="majorBidi"/>
      <w:b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874AA1"/>
    <w:pPr>
      <w:contextualSpacing/>
      <w:outlineLvl w:val="2"/>
    </w:pPr>
    <w:rPr>
      <w:rFonts w:eastAsiaTheme="majorEastAsia" w:cstheme="majorBidi"/>
      <w:b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convietas">
    <w:name w:val="List Bullet"/>
    <w:basedOn w:val="Normal"/>
    <w:uiPriority w:val="11"/>
    <w:rsid w:val="00874AA1"/>
    <w:pPr>
      <w:numPr>
        <w:numId w:val="4"/>
      </w:numPr>
      <w:ind w:left="720"/>
      <w:contextualSpacing/>
    </w:pPr>
    <w:rPr>
      <w:sz w:val="22"/>
    </w:rPr>
  </w:style>
  <w:style w:type="paragraph" w:styleId="Ttulo">
    <w:name w:val="Title"/>
    <w:basedOn w:val="Normal"/>
    <w:next w:val="Normal"/>
    <w:link w:val="TtuloCar"/>
    <w:uiPriority w:val="1"/>
    <w:qFormat/>
    <w:rsid w:val="00874AA1"/>
    <w:pPr>
      <w:spacing w:after="600" w:line="360" w:lineRule="auto"/>
      <w:contextualSpacing/>
      <w:jc w:val="center"/>
    </w:pPr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874AA1"/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874AA1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74AA1"/>
    <w:rPr>
      <w:rFonts w:eastAsiaTheme="majorEastAsia" w:cstheme="majorBidi"/>
      <w:b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74AA1"/>
    <w:rPr>
      <w:rFonts w:eastAsiaTheme="majorEastAsia" w:cstheme="majorBidi"/>
      <w:b/>
      <w:i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4AA1"/>
  </w:style>
  <w:style w:type="paragraph" w:styleId="Piedepgina">
    <w:name w:val="footer"/>
    <w:basedOn w:val="Normal"/>
    <w:link w:val="PiedepginaC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4AA1"/>
  </w:style>
  <w:style w:type="character" w:styleId="Textodelmarcadordeposicin">
    <w:name w:val="Placeholder Text"/>
    <w:basedOn w:val="Fuentedeprrafopredeter"/>
    <w:uiPriority w:val="99"/>
    <w:semiHidden/>
    <w:rsid w:val="00874AA1"/>
    <w:rPr>
      <w:color w:val="808080"/>
    </w:rPr>
  </w:style>
  <w:style w:type="paragraph" w:customStyle="1" w:styleId="Normalconsangra">
    <w:name w:val="Normal;con sangría"/>
    <w:basedOn w:val="Normal"/>
    <w:uiPriority w:val="12"/>
    <w:qFormat/>
    <w:rsid w:val="00874A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ss7\AppData\Roaming\Microsoft\Templates\Aprendizaje%20basado%20en%20proyect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E54F806DE7641809F7CD567CF0DE5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768F6-314E-404B-8B8F-BBA7FEC44E2E}"/>
      </w:docPartPr>
      <w:docPartBody>
        <w:p w:rsidR="00341218" w:rsidRDefault="00951B49">
          <w:pPr>
            <w:pStyle w:val="AE54F806DE7641809F7CD567CF0DE544"/>
          </w:pPr>
          <w:r w:rsidRPr="00874AA1">
            <w:rPr>
              <w:lang w:bidi="es-ES"/>
            </w:rPr>
            <w:t>Información general del proyecto:</w:t>
          </w:r>
        </w:p>
      </w:docPartBody>
    </w:docPart>
    <w:docPart>
      <w:docPartPr>
        <w:name w:val="BEE70D64E3984962A6D22230C6B94E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AEE4A4-5C49-4CFF-B2D1-1F0B8CD696BE}"/>
      </w:docPartPr>
      <w:docPartBody>
        <w:p w:rsidR="00341218" w:rsidRDefault="00951B49">
          <w:pPr>
            <w:pStyle w:val="BEE70D64E3984962A6D22230C6B94EC5"/>
          </w:pPr>
          <w:r w:rsidRPr="00874AA1">
            <w:rPr>
              <w:lang w:bidi="es-ES"/>
            </w:rPr>
            <w:t>Objetivos:</w:t>
          </w:r>
        </w:p>
      </w:docPartBody>
    </w:docPart>
    <w:docPart>
      <w:docPartPr>
        <w:name w:val="E07B661EDDC042F99FFCE59CF2CE32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17571A-B840-4A51-B2B5-FA95E3E6DD27}"/>
      </w:docPartPr>
      <w:docPartBody>
        <w:p w:rsidR="00341218" w:rsidRDefault="00951B49">
          <w:pPr>
            <w:pStyle w:val="E07B661EDDC042F99FFCE59CF2CE3201"/>
          </w:pPr>
          <w:r w:rsidRPr="00874AA1">
            <w:rPr>
              <w:lang w:bidi="es-ES"/>
            </w:rPr>
            <w:t>Crear una lista de objetivos aquí</w:t>
          </w:r>
        </w:p>
      </w:docPartBody>
    </w:docPart>
    <w:docPart>
      <w:docPartPr>
        <w:name w:val="267DC757914E4E64862E85269A14C6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15988-6CF0-4E31-872E-95745D102621}"/>
      </w:docPartPr>
      <w:docPartBody>
        <w:p w:rsidR="00341218" w:rsidRDefault="00951B49">
          <w:pPr>
            <w:pStyle w:val="267DC757914E4E64862E85269A14C6C1"/>
          </w:pPr>
          <w:r w:rsidRPr="00874AA1">
            <w:rPr>
              <w:lang w:bidi="es-ES"/>
            </w:rPr>
            <w:t>Crear una lista de objetivos aquí</w:t>
          </w:r>
        </w:p>
      </w:docPartBody>
    </w:docPart>
    <w:docPart>
      <w:docPartPr>
        <w:name w:val="FF1B37EA56EB4C9BB8C9005EE2E107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6F4BDA-A336-41C6-AEB5-CBBEF485B95A}"/>
      </w:docPartPr>
      <w:docPartBody>
        <w:p w:rsidR="00341218" w:rsidRDefault="00951B49">
          <w:pPr>
            <w:pStyle w:val="FF1B37EA56EB4C9BB8C9005EE2E1077D"/>
          </w:pPr>
          <w:r w:rsidRPr="00874AA1">
            <w:rPr>
              <w:lang w:bidi="es-ES"/>
            </w:rPr>
            <w:t>Crear una lista de objetivos aquí</w:t>
          </w:r>
        </w:p>
      </w:docPartBody>
    </w:docPart>
    <w:docPart>
      <w:docPartPr>
        <w:name w:val="63A1B9AF33034F8D9C9238837CD5ED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810D5B-A163-4F35-8D54-4B1E4C71838E}"/>
      </w:docPartPr>
      <w:docPartBody>
        <w:p w:rsidR="00341218" w:rsidRDefault="00951B49">
          <w:pPr>
            <w:pStyle w:val="63A1B9AF33034F8D9C9238837CD5ED0A"/>
          </w:pPr>
          <w:r w:rsidRPr="00874AA1">
            <w:rPr>
              <w:lang w:bidi="es-ES"/>
            </w:rPr>
            <w:t>Requisitos o tareas:</w:t>
          </w:r>
        </w:p>
      </w:docPartBody>
    </w:docPart>
    <w:docPart>
      <w:docPartPr>
        <w:name w:val="64F30AED0ADD4DCDBF1C1F91E180E4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C57D1A-7485-45FE-BA35-EC21C7DB639B}"/>
      </w:docPartPr>
      <w:docPartBody>
        <w:p w:rsidR="00341218" w:rsidRDefault="00951B49">
          <w:pPr>
            <w:pStyle w:val="64F30AED0ADD4DCDBF1C1F91E180E466"/>
          </w:pPr>
          <w:r w:rsidRPr="00874AA1">
            <w:rPr>
              <w:lang w:bidi="es-ES"/>
            </w:rPr>
            <w:t>Tarea 1</w:t>
          </w:r>
          <w:r w:rsidRPr="00874AA1">
            <w:rPr>
              <w:lang w:bidi="es-ES"/>
            </w:rPr>
            <w:tab/>
            <w:t>Realice un esquema de los requisitos del proyecto. ¿Qué tareas deben completar los alumnos?</w:t>
          </w:r>
        </w:p>
      </w:docPartBody>
    </w:docPart>
    <w:docPart>
      <w:docPartPr>
        <w:name w:val="644F96E3F4F84A59833651FE368D71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8FBCBE-0EE5-42C5-AC9F-063501A1237F}"/>
      </w:docPartPr>
      <w:docPartBody>
        <w:p w:rsidR="00341218" w:rsidRDefault="00951B49">
          <w:pPr>
            <w:pStyle w:val="644F96E3F4F84A59833651FE368D7138"/>
          </w:pPr>
          <w:r w:rsidRPr="00874AA1">
            <w:rPr>
              <w:lang w:bidi="es-ES"/>
            </w:rPr>
            <w:t>Tarea 2</w:t>
          </w:r>
        </w:p>
      </w:docPartBody>
    </w:docPart>
    <w:docPart>
      <w:docPartPr>
        <w:name w:val="263C37FD7C4B41DB8526966F4C8D21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2AEEF1-93C2-4347-A94F-E2AED4F362AC}"/>
      </w:docPartPr>
      <w:docPartBody>
        <w:p w:rsidR="00341218" w:rsidRDefault="00951B49">
          <w:pPr>
            <w:pStyle w:val="263C37FD7C4B41DB8526966F4C8D211A"/>
          </w:pPr>
          <w:r w:rsidRPr="00874AA1">
            <w:rPr>
              <w:lang w:bidi="es-ES"/>
            </w:rPr>
            <w:t xml:space="preserve">Tarea </w:t>
          </w:r>
          <w:r>
            <w:rPr>
              <w:lang w:bidi="es-ES"/>
            </w:rPr>
            <w:t>3</w:t>
          </w:r>
        </w:p>
      </w:docPartBody>
    </w:docPart>
    <w:docPart>
      <w:docPartPr>
        <w:name w:val="5C09F7AB851149488B7E4836CD5243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25C37E-593C-4B93-A220-322F24B84D9D}"/>
      </w:docPartPr>
      <w:docPartBody>
        <w:p w:rsidR="00341218" w:rsidRDefault="00951B49">
          <w:pPr>
            <w:pStyle w:val="5C09F7AB851149488B7E4836CD524331"/>
          </w:pPr>
          <w:r w:rsidRPr="00874AA1">
            <w:rPr>
              <w:lang w:bidi="es-ES"/>
            </w:rPr>
            <w:t>Registre sus notas o investigación aquí:</w:t>
          </w:r>
        </w:p>
      </w:docPartBody>
    </w:docPart>
    <w:docPart>
      <w:docPartPr>
        <w:name w:val="A0285D959D554E688A446B54000EF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D00B96-3DDC-4A15-92C8-492A78F9B613}"/>
      </w:docPartPr>
      <w:docPartBody>
        <w:p w:rsidR="00341218" w:rsidRDefault="00951B49">
          <w:pPr>
            <w:pStyle w:val="A0285D959D554E688A446B54000EF74A"/>
          </w:pPr>
          <w:r w:rsidRPr="00874AA1">
            <w:rPr>
              <w:lang w:bidi="es-ES"/>
            </w:rPr>
            <w:t>Aquí es donde los alumnos pueden registrar sus ideas y referencias mientras recopilan la información necesaria para completar el proyecto.</w:t>
          </w:r>
        </w:p>
      </w:docPartBody>
    </w:docPart>
    <w:docPart>
      <w:docPartPr>
        <w:name w:val="9BB5D6A719E240CE979F9F8A4C340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CBF16-B805-4FBE-8919-7BB18BDD6C2B}"/>
      </w:docPartPr>
      <w:docPartBody>
        <w:p w:rsidR="00341218" w:rsidRDefault="00951B49">
          <w:pPr>
            <w:pStyle w:val="9BB5D6A719E240CE979F9F8A4C340828"/>
          </w:pPr>
          <w:r w:rsidRPr="00874AA1">
            <w:rPr>
              <w:lang w:bidi="es-ES"/>
            </w:rPr>
            <w:t>Realice un esquema de lo pasos o plan del proyecto:</w:t>
          </w:r>
        </w:p>
      </w:docPartBody>
    </w:docPart>
    <w:docPart>
      <w:docPartPr>
        <w:name w:val="F965B2D5CCE14990964731632A05CE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8B8818-E635-4861-8FB2-B26ADCBA4127}"/>
      </w:docPartPr>
      <w:docPartBody>
        <w:p w:rsidR="00341218" w:rsidRDefault="00951B49">
          <w:pPr>
            <w:pStyle w:val="F965B2D5CCE14990964731632A05CEB7"/>
          </w:pPr>
          <w:r w:rsidRPr="00874AA1">
            <w:rPr>
              <w:lang w:bidi="es-ES"/>
            </w:rPr>
            <w:t>Después de que los alumnos completen la investigación necesaria, aquí es donde crearán un plan para su proyecto. Considere el requisito de la aprobación del profesor antes de continuar a la fase de creación o implementación del proyecto.</w:t>
          </w:r>
        </w:p>
      </w:docPartBody>
    </w:docPart>
    <w:docPart>
      <w:docPartPr>
        <w:name w:val="795FA073433045518DE3FE4782275E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40BC43-98AB-418C-B3C5-47344BD9EC44}"/>
      </w:docPartPr>
      <w:docPartBody>
        <w:p w:rsidR="00341218" w:rsidRDefault="00951B49">
          <w:pPr>
            <w:pStyle w:val="795FA073433045518DE3FE4782275E68"/>
          </w:pPr>
          <w:r w:rsidRPr="00874AA1">
            <w:rPr>
              <w:lang w:bidi="es-ES"/>
            </w:rPr>
            <w:t>Iniciales del profesor</w:t>
          </w:r>
        </w:p>
      </w:docPartBody>
    </w:docPart>
    <w:docPart>
      <w:docPartPr>
        <w:name w:val="429304532ECA440A887A0B6678015E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F3B01D-CB0C-4E7B-81A8-C54CC45F6065}"/>
      </w:docPartPr>
      <w:docPartBody>
        <w:p w:rsidR="00341218" w:rsidRDefault="00951B49">
          <w:pPr>
            <w:pStyle w:val="429304532ECA440A887A0B6678015EF7"/>
          </w:pPr>
          <w:r w:rsidRPr="00874AA1">
            <w:rPr>
              <w:lang w:bidi="es-ES"/>
            </w:rPr>
            <w:t>____________</w:t>
          </w:r>
        </w:p>
      </w:docPartBody>
    </w:docPart>
    <w:docPart>
      <w:docPartPr>
        <w:name w:val="9BFC2BE4354B443AA694505D2044ED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D39A87-CE3F-4FA5-BE73-980C2A4FB53E}"/>
      </w:docPartPr>
      <w:docPartBody>
        <w:p w:rsidR="00341218" w:rsidRDefault="00951B49">
          <w:pPr>
            <w:pStyle w:val="9BFC2BE4354B443AA694505D2044ED1D"/>
          </w:pPr>
          <w:r w:rsidRPr="00874AA1">
            <w:rPr>
              <w:lang w:bidi="es-ES"/>
            </w:rPr>
            <w:t>¡Está listo para crear el proyecto! Vuelva a consultar los requisitos o tareas del proyecto mientras trabaja.</w:t>
          </w:r>
        </w:p>
      </w:docPartBody>
    </w:docPart>
    <w:docPart>
      <w:docPartPr>
        <w:name w:val="3635859FCE374E56A14EEABB9D7D2E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253A31-E5E7-40A8-8A15-B53D9C1A7AFE}"/>
      </w:docPartPr>
      <w:docPartBody>
        <w:p w:rsidR="00341218" w:rsidRDefault="00951B49">
          <w:pPr>
            <w:pStyle w:val="3635859FCE374E56A14EEABB9D7D2E30"/>
          </w:pPr>
          <w:r w:rsidRPr="00874AA1">
            <w:rPr>
              <w:lang w:bidi="es-ES"/>
            </w:rPr>
            <w:t>Resuma lo que ha aprendido:</w:t>
          </w:r>
        </w:p>
      </w:docPartBody>
    </w:docPart>
    <w:docPart>
      <w:docPartPr>
        <w:name w:val="C5980F9E8D0E40B38BB74887579538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644571-FA2A-461A-B1BB-00293B1E916E}"/>
      </w:docPartPr>
      <w:docPartBody>
        <w:p w:rsidR="00341218" w:rsidRDefault="00951B49">
          <w:pPr>
            <w:pStyle w:val="C5980F9E8D0E40B38BB7488757953884"/>
          </w:pPr>
          <w:r w:rsidRPr="00874AA1">
            <w:rPr>
              <w:lang w:bidi="es-ES"/>
            </w:rPr>
            <w:t>Posibles preguntas a los alumnos: ¿Qué ha aprendido? ¿Qué funcionó bien? ¿Cuál fue el mayor desafío de este proyecto? ¿Qué hará diferente próxima vez?</w:t>
          </w:r>
        </w:p>
      </w:docPartBody>
    </w:docPart>
    <w:docPart>
      <w:docPartPr>
        <w:name w:val="F69C73DDDBF84F14B01FACD016796D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955DAB-F4EE-454B-9228-8F8C277D548B}"/>
      </w:docPartPr>
      <w:docPartBody>
        <w:p w:rsidR="00341218" w:rsidRDefault="00951B49">
          <w:pPr>
            <w:pStyle w:val="F69C73DDDBF84F14B01FACD016796D69"/>
          </w:pPr>
          <w:r w:rsidRPr="00874AA1">
            <w:rPr>
              <w:lang w:bidi="es-ES"/>
            </w:rPr>
            <w:t>Agregue el vínculo al proyecto aquí:</w:t>
          </w:r>
        </w:p>
      </w:docPartBody>
    </w:docPart>
    <w:docPart>
      <w:docPartPr>
        <w:name w:val="1605805E213B4837BCAB169D96096A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CCBD1B-620E-4F61-8D95-5FE9CE98319C}"/>
      </w:docPartPr>
      <w:docPartBody>
        <w:p w:rsidR="00341218" w:rsidRDefault="00951B49">
          <w:pPr>
            <w:pStyle w:val="1605805E213B4837BCAB169D96096A0F"/>
          </w:pPr>
          <w:r w:rsidRPr="00874AA1">
            <w:rPr>
              <w:lang w:bidi="es-ES"/>
            </w:rPr>
            <w:t>Vínculo para acceder al proyecto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B49"/>
    <w:rsid w:val="00341218"/>
    <w:rsid w:val="0085578D"/>
    <w:rsid w:val="00951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E54F806DE7641809F7CD567CF0DE544">
    <w:name w:val="AE54F806DE7641809F7CD567CF0DE544"/>
  </w:style>
  <w:style w:type="paragraph" w:customStyle="1" w:styleId="BEE70D64E3984962A6D22230C6B94EC5">
    <w:name w:val="BEE70D64E3984962A6D22230C6B94EC5"/>
  </w:style>
  <w:style w:type="paragraph" w:customStyle="1" w:styleId="E07B661EDDC042F99FFCE59CF2CE3201">
    <w:name w:val="E07B661EDDC042F99FFCE59CF2CE3201"/>
  </w:style>
  <w:style w:type="paragraph" w:customStyle="1" w:styleId="267DC757914E4E64862E85269A14C6C1">
    <w:name w:val="267DC757914E4E64862E85269A14C6C1"/>
  </w:style>
  <w:style w:type="paragraph" w:customStyle="1" w:styleId="FF1B37EA56EB4C9BB8C9005EE2E1077D">
    <w:name w:val="FF1B37EA56EB4C9BB8C9005EE2E1077D"/>
  </w:style>
  <w:style w:type="paragraph" w:customStyle="1" w:styleId="63A1B9AF33034F8D9C9238837CD5ED0A">
    <w:name w:val="63A1B9AF33034F8D9C9238837CD5ED0A"/>
  </w:style>
  <w:style w:type="paragraph" w:customStyle="1" w:styleId="64F30AED0ADD4DCDBF1C1F91E180E466">
    <w:name w:val="64F30AED0ADD4DCDBF1C1F91E180E466"/>
  </w:style>
  <w:style w:type="paragraph" w:customStyle="1" w:styleId="644F96E3F4F84A59833651FE368D7138">
    <w:name w:val="644F96E3F4F84A59833651FE368D7138"/>
  </w:style>
  <w:style w:type="paragraph" w:customStyle="1" w:styleId="263C37FD7C4B41DB8526966F4C8D211A">
    <w:name w:val="263C37FD7C4B41DB8526966F4C8D211A"/>
  </w:style>
  <w:style w:type="paragraph" w:customStyle="1" w:styleId="5C09F7AB851149488B7E4836CD524331">
    <w:name w:val="5C09F7AB851149488B7E4836CD524331"/>
  </w:style>
  <w:style w:type="paragraph" w:customStyle="1" w:styleId="A0285D959D554E688A446B54000EF74A">
    <w:name w:val="A0285D959D554E688A446B54000EF74A"/>
  </w:style>
  <w:style w:type="paragraph" w:customStyle="1" w:styleId="9BB5D6A719E240CE979F9F8A4C340828">
    <w:name w:val="9BB5D6A719E240CE979F9F8A4C340828"/>
  </w:style>
  <w:style w:type="paragraph" w:customStyle="1" w:styleId="F965B2D5CCE14990964731632A05CEB7">
    <w:name w:val="F965B2D5CCE14990964731632A05CEB7"/>
  </w:style>
  <w:style w:type="paragraph" w:customStyle="1" w:styleId="795FA073433045518DE3FE4782275E68">
    <w:name w:val="795FA073433045518DE3FE4782275E68"/>
  </w:style>
  <w:style w:type="paragraph" w:customStyle="1" w:styleId="429304532ECA440A887A0B6678015EF7">
    <w:name w:val="429304532ECA440A887A0B6678015EF7"/>
  </w:style>
  <w:style w:type="paragraph" w:customStyle="1" w:styleId="9BFC2BE4354B443AA694505D2044ED1D">
    <w:name w:val="9BFC2BE4354B443AA694505D2044ED1D"/>
  </w:style>
  <w:style w:type="paragraph" w:customStyle="1" w:styleId="3635859FCE374E56A14EEABB9D7D2E30">
    <w:name w:val="3635859FCE374E56A14EEABB9D7D2E30"/>
  </w:style>
  <w:style w:type="paragraph" w:customStyle="1" w:styleId="C5980F9E8D0E40B38BB7488757953884">
    <w:name w:val="C5980F9E8D0E40B38BB7488757953884"/>
  </w:style>
  <w:style w:type="paragraph" w:customStyle="1" w:styleId="F69C73DDDBF84F14B01FACD016796D69">
    <w:name w:val="F69C73DDDBF84F14B01FACD016796D69"/>
  </w:style>
  <w:style w:type="paragraph" w:customStyle="1" w:styleId="1605805E213B4837BCAB169D96096A0F">
    <w:name w:val="1605805E213B4837BCAB169D96096A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">
      <a:majorFont>
        <a:latin typeface="Bodoni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D40F5E8-4448-4982-82F4-146B74EB9E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075BD4-F53C-4E01-9EDE-4652C8A1FE4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D7D55E06-64DA-42F3-AD6E-D3DC24069E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Aprendizaje basado en proyectos</Template>
  <TotalTime>59</TotalTime>
  <Pages>2</Pages>
  <Words>228</Words>
  <Characters>1256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Cristobal Olave</dc:creator>
  <cp:keywords/>
  <dc:description/>
  <cp:lastModifiedBy>Cristobal Olave</cp:lastModifiedBy>
  <cp:revision>3</cp:revision>
  <dcterms:created xsi:type="dcterms:W3CDTF">2021-03-09T19:48:00Z</dcterms:created>
  <dcterms:modified xsi:type="dcterms:W3CDTF">2021-03-12T02:37:00Z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